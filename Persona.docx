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0F4E5B9" w14:textId="77777777" w:rsidTr="001B2ABD">
        <w:trPr>
          <w:trHeight w:val="4410"/>
        </w:trPr>
        <w:tc>
          <w:tcPr>
            <w:tcW w:w="3600" w:type="dxa"/>
            <w:vAlign w:val="bottom"/>
          </w:tcPr>
          <w:p w14:paraId="670B6BEC" w14:textId="37383153" w:rsidR="001B2ABD" w:rsidRDefault="00486EC1" w:rsidP="001B2ABD">
            <w:pPr>
              <w:tabs>
                <w:tab w:val="left" w:pos="990"/>
              </w:tabs>
              <w:jc w:val="center"/>
            </w:pPr>
            <w:r>
              <w:rPr>
                <w:noProof/>
              </w:rPr>
              <w:drawing>
                <wp:inline distT="0" distB="0" distL="0" distR="0" wp14:anchorId="1CDF0EC4" wp14:editId="130C8F5D">
                  <wp:extent cx="1956771" cy="1302385"/>
                  <wp:effectExtent l="76200" t="57150" r="81915" b="50165"/>
                  <wp:docPr id="800735527" name="Picture 1" descr="Random wandering person with stick — Stee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wandering person with stick — Steem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356" cy="1303440"/>
                          </a:xfrm>
                          <a:prstGeom prst="ellipse">
                            <a:avLst/>
                          </a:prstGeom>
                          <a:noFill/>
                          <a:ln w="57150">
                            <a:solidFill>
                              <a:schemeClr val="accent1">
                                <a:lumMod val="50000"/>
                              </a:schemeClr>
                            </a:solidFill>
                          </a:ln>
                        </pic:spPr>
                      </pic:pic>
                    </a:graphicData>
                  </a:graphic>
                </wp:inline>
              </w:drawing>
            </w:r>
          </w:p>
        </w:tc>
        <w:tc>
          <w:tcPr>
            <w:tcW w:w="720" w:type="dxa"/>
          </w:tcPr>
          <w:p w14:paraId="3C3822DD" w14:textId="77777777" w:rsidR="001B2ABD" w:rsidRDefault="001B2ABD" w:rsidP="000C45FF">
            <w:pPr>
              <w:tabs>
                <w:tab w:val="left" w:pos="990"/>
              </w:tabs>
            </w:pPr>
          </w:p>
        </w:tc>
        <w:tc>
          <w:tcPr>
            <w:tcW w:w="6470" w:type="dxa"/>
            <w:vAlign w:val="bottom"/>
          </w:tcPr>
          <w:p w14:paraId="702E040D" w14:textId="2B0016B8" w:rsidR="00321E80" w:rsidRPr="00321E80" w:rsidRDefault="00321E80" w:rsidP="00321E80">
            <w:pPr>
              <w:pStyle w:val="Title"/>
            </w:pPr>
            <w:r>
              <w:t>Robert Phillips</w:t>
            </w:r>
          </w:p>
          <w:p w14:paraId="6251A35C" w14:textId="7416AC25" w:rsidR="001B2ABD" w:rsidRDefault="00321E80" w:rsidP="001B2ABD">
            <w:pPr>
              <w:pStyle w:val="Subtitle"/>
            </w:pPr>
            <w:r>
              <w:rPr>
                <w:spacing w:val="0"/>
                <w:w w:val="100"/>
              </w:rPr>
              <w:t>Electrician</w:t>
            </w:r>
          </w:p>
        </w:tc>
      </w:tr>
      <w:tr w:rsidR="001B2ABD" w14:paraId="19072E9F" w14:textId="77777777" w:rsidTr="001B2ABD">
        <w:tc>
          <w:tcPr>
            <w:tcW w:w="3600" w:type="dxa"/>
          </w:tcPr>
          <w:p w14:paraId="7E1DDA39" w14:textId="77293E94" w:rsidR="001B2ABD" w:rsidRDefault="00B21A74" w:rsidP="00036450">
            <w:pPr>
              <w:pStyle w:val="Heading3"/>
            </w:pPr>
            <w:r>
              <w:rPr>
                <w:noProof/>
              </w:rPr>
              <w:lastRenderedPageBreak/>
              <mc:AlternateContent>
                <mc:Choice Requires="wps">
                  <w:drawing>
                    <wp:anchor distT="0" distB="0" distL="114300" distR="114300" simplePos="0" relativeHeight="251659264" behindDoc="0" locked="0" layoutInCell="1" allowOverlap="1" wp14:anchorId="7D2370A7" wp14:editId="267F97E1">
                      <wp:simplePos x="0" y="0"/>
                      <wp:positionH relativeFrom="column">
                        <wp:posOffset>-34925</wp:posOffset>
                      </wp:positionH>
                      <wp:positionV relativeFrom="paragraph">
                        <wp:posOffset>484505</wp:posOffset>
                      </wp:positionV>
                      <wp:extent cx="2171700" cy="1889760"/>
                      <wp:effectExtent l="0" t="0" r="19050" b="15240"/>
                      <wp:wrapNone/>
                      <wp:docPr id="1088204209" name="Text Box 2"/>
                      <wp:cNvGraphicFramePr/>
                      <a:graphic xmlns:a="http://schemas.openxmlformats.org/drawingml/2006/main">
                        <a:graphicData uri="http://schemas.microsoft.com/office/word/2010/wordprocessingShape">
                          <wps:wsp>
                            <wps:cNvSpPr txBox="1"/>
                            <wps:spPr>
                              <a:xfrm>
                                <a:off x="0" y="0"/>
                                <a:ext cx="2171700" cy="1889760"/>
                              </a:xfrm>
                              <a:prstGeom prst="rect">
                                <a:avLst/>
                              </a:prstGeom>
                              <a:solidFill>
                                <a:schemeClr val="lt1"/>
                              </a:solidFill>
                              <a:ln w="6350">
                                <a:solidFill>
                                  <a:prstClr val="black"/>
                                </a:solidFill>
                              </a:ln>
                            </wps:spPr>
                            <wps:txbx>
                              <w:txbxContent>
                                <w:p w14:paraId="1676C56C" w14:textId="7A0C6FFC" w:rsidR="00321E80" w:rsidRDefault="00321E80">
                                  <w:r>
                                    <w:t>Age: 57</w:t>
                                  </w:r>
                                </w:p>
                                <w:p w14:paraId="54B35E91" w14:textId="77777777" w:rsidR="00321E80" w:rsidRDefault="00321E80"/>
                                <w:p w14:paraId="2A3630DB" w14:textId="3B758725" w:rsidR="00321E80" w:rsidRDefault="00321E80">
                                  <w:r>
                                    <w:t>Gender: Male</w:t>
                                  </w:r>
                                </w:p>
                                <w:p w14:paraId="580133F9" w14:textId="77777777" w:rsidR="00321E80" w:rsidRDefault="00321E80"/>
                                <w:p w14:paraId="7B7DF03B" w14:textId="5C8992DE" w:rsidR="00321E80" w:rsidRDefault="00321E80">
                                  <w:r>
                                    <w:t>Location: Bozeman, MT</w:t>
                                  </w:r>
                                </w:p>
                                <w:p w14:paraId="7BA343C0" w14:textId="77777777" w:rsidR="00321E80" w:rsidRDefault="00321E80"/>
                                <w:p w14:paraId="42ECA94A" w14:textId="078F6413" w:rsidR="00321E80" w:rsidRDefault="00321E80">
                                  <w:r>
                                    <w:t>A tall male with a thick grey beard, usually wearing jean shorts, a t shirt and a backpack.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2370A7" id="_x0000_t202" coordsize="21600,21600" o:spt="202" path="m,l,21600r21600,l21600,xe">
                      <v:stroke joinstyle="miter"/>
                      <v:path gradientshapeok="t" o:connecttype="rect"/>
                    </v:shapetype>
                    <v:shape id="Text Box 2" o:spid="_x0000_s1026" type="#_x0000_t202" style="position:absolute;margin-left:-2.75pt;margin-top:38.15pt;width:171pt;height:14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" fillcolor="white [3201]" strokeweight=".5pt">
                      <v:textbox>
                        <w:txbxContent>
                          <w:p w14:paraId="1676C56C" w14:textId="7A0C6FFC" w:rsidR="00321E80" w:rsidRDefault="00321E80">
                            <w:r>
                              <w:t>Age: 57</w:t>
                            </w:r>
                          </w:p>
                          <w:p w14:paraId="54B35E91" w14:textId="77777777" w:rsidR="00321E80" w:rsidRDefault="00321E80"/>
                          <w:p w14:paraId="2A3630DB" w14:textId="3B758725" w:rsidR="00321E80" w:rsidRDefault="00321E80">
                            <w:r>
                              <w:t>Gender: Male</w:t>
                            </w:r>
                          </w:p>
                          <w:p w14:paraId="580133F9" w14:textId="77777777" w:rsidR="00321E80" w:rsidRDefault="00321E80"/>
                          <w:p w14:paraId="7B7DF03B" w14:textId="5C8992DE" w:rsidR="00321E80" w:rsidRDefault="00321E80">
                            <w:r>
                              <w:t>Location: Bozeman, MT</w:t>
                            </w:r>
                          </w:p>
                          <w:p w14:paraId="7BA343C0" w14:textId="77777777" w:rsidR="00321E80" w:rsidRDefault="00321E80"/>
                          <w:p w14:paraId="42ECA94A" w14:textId="078F6413" w:rsidR="00321E80" w:rsidRDefault="00321E80">
                            <w:r>
                              <w:t>A tall male with a thick grey beard, usually wearing jean shorts, a t shirt and a backpack.</w:t>
                            </w:r>
                          </w:p>
                        </w:txbxContent>
                      </v:textbox>
                    </v:shape>
                  </w:pict>
                </mc:Fallback>
              </mc:AlternateContent>
            </w:r>
            <w:r>
              <w:t>Profile</w:t>
            </w:r>
          </w:p>
          <w:sdt>
            <w:sdtPr>
              <w:id w:val="355866036"/>
              <w:placeholder>
                <w:docPart w:val="43563C1590554DA6BD19405959BE9151"/>
              </w:placeholder>
              <w:temporary/>
              <w:showingPlcHdr/>
              <w15:appearance w15:val="hidden"/>
            </w:sdtPr>
            <w:sdtContent>
              <w:p w14:paraId="5A49ABD3" w14:textId="166F909B"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751A5E0" w14:textId="77777777" w:rsidR="009260CD" w:rsidRDefault="009260CD" w:rsidP="009260CD"/>
              <w:p w14:paraId="77F1915E" w14:textId="77777777" w:rsidR="00B21A74"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1C31894" w14:textId="4F5125F0" w:rsidR="004D3011" w:rsidRDefault="004D3011" w:rsidP="00B21A74"/>
          <w:sdt>
            <w:sdtPr>
              <w:id w:val="-240260293"/>
              <w:placeholder>
                <w:docPart w:val="3741018949EF4597B0CC9986A81ED31F"/>
              </w:placeholder>
              <w:temporary/>
              <w:showingPlcHdr/>
              <w15:appearance w15:val="hidden"/>
            </w:sdtPr>
            <w:sdtContent>
              <w:p w14:paraId="4492BF61" w14:textId="77777777" w:rsidR="004D3011" w:rsidRDefault="004D3011" w:rsidP="004D3011">
                <w:r w:rsidRPr="004D3011">
                  <w:t>EMAIL:</w:t>
                </w:r>
              </w:p>
            </w:sdtContent>
          </w:sdt>
          <w:p w14:paraId="35542EE7" w14:textId="73B09F2B" w:rsidR="004D3011" w:rsidRPr="00CB0055" w:rsidRDefault="00B21A74" w:rsidP="00CB0055">
            <w:pPr>
              <w:pStyle w:val="Heading3"/>
            </w:pPr>
            <w:r>
              <w:rPr>
                <w:noProof/>
              </w:rPr>
              <mc:AlternateContent>
                <mc:Choice Requires="wps">
                  <w:drawing>
                    <wp:anchor distT="45720" distB="45720" distL="114300" distR="114300" simplePos="0" relativeHeight="251661312" behindDoc="0" locked="0" layoutInCell="1" allowOverlap="1" wp14:anchorId="6E6C311C" wp14:editId="2CA17930">
                      <wp:simplePos x="0" y="0"/>
                      <wp:positionH relativeFrom="column">
                        <wp:posOffset>-73025</wp:posOffset>
                      </wp:positionH>
                      <wp:positionV relativeFrom="paragraph">
                        <wp:posOffset>728345</wp:posOffset>
                      </wp:positionV>
                      <wp:extent cx="2156460" cy="15697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569720"/>
                              </a:xfrm>
                              <a:prstGeom prst="rect">
                                <a:avLst/>
                              </a:prstGeom>
                              <a:solidFill>
                                <a:srgbClr val="FFFFFF"/>
                              </a:solidFill>
                              <a:ln w="9525">
                                <a:solidFill>
                                  <a:srgbClr val="000000"/>
                                </a:solidFill>
                                <a:miter lim="800000"/>
                                <a:headEnd/>
                                <a:tailEnd/>
                              </a:ln>
                            </wps:spPr>
                            <wps:txbx>
                              <w:txbxContent>
                                <w:p w14:paraId="30F5909B" w14:textId="74EFE1CC" w:rsidR="00FA6A09" w:rsidRDefault="00FA6A09">
                                  <w:r>
                                    <w:t>Interests:</w:t>
                                  </w:r>
                                </w:p>
                                <w:p w14:paraId="386CB4A3" w14:textId="29F8A8FF" w:rsidR="00FA6A09" w:rsidRDefault="00FA6A09">
                                  <w:r>
                                    <w:t>Hiking</w:t>
                                  </w:r>
                                </w:p>
                                <w:p w14:paraId="59F6AE8B" w14:textId="18279667" w:rsidR="00FA6A09" w:rsidRDefault="00B21A74">
                                  <w:r>
                                    <w:t>Baseball</w:t>
                                  </w:r>
                                </w:p>
                                <w:p w14:paraId="0917EB60" w14:textId="153BB18C" w:rsidR="00FA6A09" w:rsidRDefault="00B21A74">
                                  <w:r>
                                    <w:t>Animals</w:t>
                                  </w:r>
                                </w:p>
                                <w:p w14:paraId="1AA6ED6E" w14:textId="77777777" w:rsidR="00FA6A09" w:rsidRDefault="00FA6A09"/>
                                <w:p w14:paraId="48E86945" w14:textId="13582799" w:rsidR="00FA6A09" w:rsidRDefault="00FA6A09">
                                  <w:r>
                                    <w:t>Dislikes</w:t>
                                  </w:r>
                                </w:p>
                                <w:p w14:paraId="69C8AFB9" w14:textId="66BCD5B2" w:rsidR="00B21A74" w:rsidRDefault="00B21A74">
                                  <w:r>
                                    <w:t>Pineapple on pizza</w:t>
                                  </w:r>
                                </w:p>
                                <w:p w14:paraId="276C37EE" w14:textId="4327A8FF" w:rsidR="00B21A74" w:rsidRDefault="00B21A74">
                                  <w:r>
                                    <w:t>Heat</w:t>
                                  </w:r>
                                </w:p>
                                <w:p w14:paraId="6A846E80" w14:textId="5EE4CBF7" w:rsidR="00B21A74" w:rsidRDefault="00B21A74">
                                  <w:r>
                                    <w:t>Political 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C311C" id="_x0000_s1027" type="#_x0000_t202" style="position:absolute;margin-left:-5.75pt;margin-top:57.35pt;width:169.8pt;height:12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">
                      <v:textbox>
                        <w:txbxContent>
                          <w:p w14:paraId="30F5909B" w14:textId="74EFE1CC" w:rsidR="00FA6A09" w:rsidRDefault="00FA6A09">
                            <w:r>
                              <w:t>Interests:</w:t>
                            </w:r>
                          </w:p>
                          <w:p w14:paraId="386CB4A3" w14:textId="29F8A8FF" w:rsidR="00FA6A09" w:rsidRDefault="00FA6A09">
                            <w:r>
                              <w:t>Hiking</w:t>
                            </w:r>
                          </w:p>
                          <w:p w14:paraId="59F6AE8B" w14:textId="18279667" w:rsidR="00FA6A09" w:rsidRDefault="00B21A74">
                            <w:r>
                              <w:t>Baseball</w:t>
                            </w:r>
                          </w:p>
                          <w:p w14:paraId="0917EB60" w14:textId="153BB18C" w:rsidR="00FA6A09" w:rsidRDefault="00B21A74">
                            <w:r>
                              <w:t>Animals</w:t>
                            </w:r>
                          </w:p>
                          <w:p w14:paraId="1AA6ED6E" w14:textId="77777777" w:rsidR="00FA6A09" w:rsidRDefault="00FA6A09"/>
                          <w:p w14:paraId="48E86945" w14:textId="13582799" w:rsidR="00FA6A09" w:rsidRDefault="00FA6A09">
                            <w:r>
                              <w:t>Dislikes</w:t>
                            </w:r>
                          </w:p>
                          <w:p w14:paraId="69C8AFB9" w14:textId="66BCD5B2" w:rsidR="00B21A74" w:rsidRDefault="00B21A74">
                            <w:r>
                              <w:t>Pineapple on pizza</w:t>
                            </w:r>
                          </w:p>
                          <w:p w14:paraId="276C37EE" w14:textId="4327A8FF" w:rsidR="00B21A74" w:rsidRDefault="00B21A74">
                            <w:r>
                              <w:t>Heat</w:t>
                            </w:r>
                          </w:p>
                          <w:p w14:paraId="6A846E80" w14:textId="5EE4CBF7" w:rsidR="00B21A74" w:rsidRDefault="00B21A74">
                            <w:r>
                              <w:t>Political Ads</w:t>
                            </w:r>
                          </w:p>
                        </w:txbxContent>
                      </v:textbox>
                      <w10:wrap type="square"/>
                    </v:shape>
                  </w:pict>
                </mc:Fallback>
              </mc:AlternateContent>
            </w:r>
            <w:r w:rsidR="00FA6A09">
              <w:t>Interests/Dislikes</w:t>
            </w:r>
          </w:p>
          <w:sdt>
            <w:sdtPr>
              <w:id w:val="1444813694"/>
              <w:placeholder>
                <w:docPart w:val="96F929E64FD64A27925CBFCF022EFCAA"/>
              </w:placeholder>
              <w:temporary/>
              <w:showingPlcHdr/>
              <w15:appearance w15:val="hidden"/>
            </w:sdtPr>
            <w:sdtContent>
              <w:p w14:paraId="79982104" w14:textId="77777777" w:rsidR="004D3011" w:rsidRDefault="004D3011" w:rsidP="004D3011">
                <w:r w:rsidRPr="004D3011">
                  <w:t>Hobby #1</w:t>
                </w:r>
              </w:p>
            </w:sdtContent>
          </w:sdt>
          <w:sdt>
            <w:sdtPr>
              <w:id w:val="127826779"/>
              <w:placeholder>
                <w:docPart w:val="EF0925B66BE941ABA964E68BAD3239E6"/>
              </w:placeholder>
              <w:temporary/>
              <w:showingPlcHdr/>
              <w15:appearance w15:val="hidden"/>
            </w:sdtPr>
            <w:sdtContent>
              <w:p w14:paraId="5C379322" w14:textId="77777777" w:rsidR="004D3011" w:rsidRDefault="004D3011" w:rsidP="004D3011">
                <w:r w:rsidRPr="004D3011">
                  <w:t>Hobby #2</w:t>
                </w:r>
              </w:p>
            </w:sdtContent>
          </w:sdt>
          <w:sdt>
            <w:sdtPr>
              <w:id w:val="-1460640448"/>
              <w:placeholder>
                <w:docPart w:val="7294031BE60E419787C88BD23EBD54EE"/>
              </w:placeholder>
              <w:temporary/>
              <w:showingPlcHdr/>
              <w15:appearance w15:val="hidden"/>
            </w:sdtPr>
            <w:sdtContent>
              <w:p w14:paraId="5B1462C8" w14:textId="77777777" w:rsidR="004D3011" w:rsidRDefault="004D3011" w:rsidP="004D3011">
                <w:r w:rsidRPr="004D3011">
                  <w:t>Hobby #3</w:t>
                </w:r>
              </w:p>
            </w:sdtContent>
          </w:sdt>
          <w:p w14:paraId="381E6DEB" w14:textId="6BA09B58" w:rsidR="004D3011" w:rsidRPr="004D3011" w:rsidRDefault="00000000" w:rsidP="004D3011">
            <w:sdt>
              <w:sdtPr>
                <w:id w:val="-1376452077"/>
                <w:placeholder>
                  <w:docPart w:val="89A77A3FB0AA491BA36E935FAAD530DB"/>
                </w:placeholder>
                <w:temporary/>
                <w:showingPlcHdr/>
                <w15:appearance w15:val="hidden"/>
              </w:sdtPr>
              <w:sdtContent>
                <w:r w:rsidR="004D3011" w:rsidRPr="004D3011">
                  <w:t>Hobby #4</w:t>
                </w:r>
              </w:sdtContent>
            </w:sdt>
          </w:p>
        </w:tc>
        <w:tc>
          <w:tcPr>
            <w:tcW w:w="720" w:type="dxa"/>
          </w:tcPr>
          <w:p w14:paraId="026BB35B" w14:textId="77777777" w:rsidR="001B2ABD" w:rsidRDefault="001B2ABD" w:rsidP="000C45FF">
            <w:pPr>
              <w:tabs>
                <w:tab w:val="left" w:pos="990"/>
              </w:tabs>
            </w:pPr>
          </w:p>
        </w:tc>
        <w:tc>
          <w:tcPr>
            <w:tcW w:w="6470" w:type="dxa"/>
          </w:tcPr>
          <w:p w14:paraId="78CC5B82" w14:textId="50B38B52" w:rsidR="001B2ABD" w:rsidRDefault="0040447B" w:rsidP="00036450">
            <w:pPr>
              <w:pStyle w:val="Heading2"/>
            </w:pPr>
            <w:r>
              <w:t>Goals</w:t>
            </w:r>
          </w:p>
          <w:p w14:paraId="710C2012" w14:textId="22FDF4DD" w:rsidR="00036450" w:rsidRDefault="00B21A74" w:rsidP="00B21A74">
            <w:pPr>
              <w:pStyle w:val="Heading4"/>
              <w:numPr>
                <w:ilvl w:val="0"/>
                <w:numId w:val="1"/>
              </w:numPr>
            </w:pPr>
            <w:r>
              <w:t>To hike a mountain in Alaska</w:t>
            </w:r>
          </w:p>
          <w:p w14:paraId="409EA81E" w14:textId="71A1FED2" w:rsidR="00B21A74" w:rsidRDefault="00B21A74" w:rsidP="00B21A74">
            <w:pPr>
              <w:pStyle w:val="ListParagraph"/>
              <w:numPr>
                <w:ilvl w:val="0"/>
                <w:numId w:val="1"/>
              </w:numPr>
            </w:pPr>
            <w:r>
              <w:t>To retire at 65</w:t>
            </w:r>
          </w:p>
          <w:p w14:paraId="648353E7" w14:textId="4697016C" w:rsidR="00B21A74" w:rsidRPr="00B21A74" w:rsidRDefault="00B21A74" w:rsidP="00B21A74">
            <w:pPr>
              <w:pStyle w:val="ListParagraph"/>
              <w:numPr>
                <w:ilvl w:val="0"/>
                <w:numId w:val="1"/>
              </w:numPr>
            </w:pPr>
            <w:r>
              <w:t>To help his children to buy houses.</w:t>
            </w:r>
          </w:p>
          <w:p w14:paraId="4DD8A36C" w14:textId="77777777" w:rsidR="00B21A74" w:rsidRPr="00B21A74" w:rsidRDefault="00B21A74" w:rsidP="00B21A74"/>
          <w:p w14:paraId="79374254" w14:textId="01B156CA" w:rsidR="00036450" w:rsidRDefault="00FA6A09" w:rsidP="00036450">
            <w:pPr>
              <w:pStyle w:val="Heading2"/>
            </w:pPr>
            <w:r>
              <w:t>Problems/Solutions</w:t>
            </w:r>
          </w:p>
          <w:p w14:paraId="57F89104" w14:textId="6D1F3074" w:rsidR="00036450" w:rsidRDefault="00B21A74" w:rsidP="00B359E4">
            <w:pPr>
              <w:pStyle w:val="Heading4"/>
              <w:rPr>
                <w:bCs/>
              </w:rPr>
            </w:pPr>
            <w:r>
              <w:t>Problem: Raccoons raiding his yard</w:t>
            </w:r>
          </w:p>
          <w:p w14:paraId="353A8CC7" w14:textId="142273A3" w:rsidR="00036450" w:rsidRDefault="00B21A74" w:rsidP="00B21A74">
            <w:pPr>
              <w:pStyle w:val="Date"/>
            </w:pPr>
            <w:r>
              <w:t xml:space="preserve">Solution: To spread out a poison to ward them off or kill them, </w:t>
            </w:r>
            <w:proofErr w:type="gramStart"/>
            <w:r>
              <w:t>If</w:t>
            </w:r>
            <w:proofErr w:type="gramEnd"/>
            <w:r>
              <w:t xml:space="preserve"> that fails, then move the trash into the garage</w:t>
            </w:r>
          </w:p>
          <w:p w14:paraId="22377A0C" w14:textId="77777777" w:rsidR="004D3011" w:rsidRDefault="004D3011" w:rsidP="00036450"/>
          <w:p w14:paraId="4551EA56" w14:textId="554C963B" w:rsidR="004D3011" w:rsidRPr="004D3011" w:rsidRDefault="00B21A74" w:rsidP="00B359E4">
            <w:pPr>
              <w:pStyle w:val="Heading4"/>
              <w:rPr>
                <w:bCs/>
              </w:rPr>
            </w:pPr>
            <w:r>
              <w:t>Problem: Chronic knee problems</w:t>
            </w:r>
          </w:p>
          <w:p w14:paraId="417D155E" w14:textId="76A99E06" w:rsidR="00B21A74" w:rsidRPr="00B21A74" w:rsidRDefault="00B21A74" w:rsidP="00B21A74">
            <w:pPr>
              <w:pStyle w:val="Date"/>
            </w:pPr>
            <w:r>
              <w:t>Solution: Daily stretches and strength workouts in addition to walking and hiking on a regular basis.</w:t>
            </w:r>
          </w:p>
          <w:p w14:paraId="4E91F715" w14:textId="77777777" w:rsidR="004D3011" w:rsidRDefault="004D3011" w:rsidP="00036450"/>
          <w:p w14:paraId="50C0D212" w14:textId="65432CDE" w:rsidR="004D3011" w:rsidRPr="004D3011" w:rsidRDefault="00B21A74" w:rsidP="00B359E4">
            <w:pPr>
              <w:pStyle w:val="Heading4"/>
              <w:rPr>
                <w:bCs/>
              </w:rPr>
            </w:pPr>
            <w:r>
              <w:t xml:space="preserve">Problem: </w:t>
            </w:r>
            <w:r w:rsidR="00415F08">
              <w:t>Computer is running slow</w:t>
            </w:r>
          </w:p>
          <w:p w14:paraId="2EFDD8A7" w14:textId="2BFCE41C" w:rsidR="004D3011" w:rsidRPr="004D3011" w:rsidRDefault="00415F08" w:rsidP="00415F08">
            <w:pPr>
              <w:pStyle w:val="Date"/>
            </w:pPr>
            <w:r>
              <w:t>Solution: Take it to a professional to get diagnostics</w:t>
            </w:r>
            <w:r w:rsidR="00036450" w:rsidRPr="004D3011">
              <w:t xml:space="preserve"> </w:t>
            </w:r>
          </w:p>
          <w:p w14:paraId="5B6D4FD0" w14:textId="77777777" w:rsidR="004D3011" w:rsidRDefault="004D3011" w:rsidP="00036450"/>
          <w:p w14:paraId="0B9BD3E7" w14:textId="01DA1AD8" w:rsidR="00036450" w:rsidRDefault="00FA6A09" w:rsidP="00036450">
            <w:pPr>
              <w:pStyle w:val="Heading2"/>
            </w:pPr>
            <w:r>
              <w:t>Technology</w:t>
            </w:r>
            <w:r w:rsidR="00415F08">
              <w:t xml:space="preserve"> Usage</w:t>
            </w:r>
          </w:p>
          <w:p w14:paraId="741D09A0" w14:textId="6E39EC5F" w:rsidR="00036450" w:rsidRPr="004D3011" w:rsidRDefault="00415F08" w:rsidP="004D3011">
            <w:pPr>
              <w:rPr>
                <w:color w:val="FFFFFF" w:themeColor="background1"/>
              </w:rPr>
            </w:pPr>
            <w:r>
              <w:rPr>
                <w:noProof/>
                <w:color w:val="000000" w:themeColor="text1"/>
              </w:rPr>
              <w:t>Technology has been a fast growing thing in the past 20 years, and I have adjusted well to it. There are wide ranging effects in society, but I try to use technology strictly as an easier option to certain tasks. For example, typing instead of using paper.I use technology on a regular basis.</w:t>
            </w:r>
          </w:p>
        </w:tc>
      </w:tr>
      <w:tr w:rsidR="00B21A74" w14:paraId="091B1080" w14:textId="77777777" w:rsidTr="001B2ABD">
        <w:tc>
          <w:tcPr>
            <w:tcW w:w="3600" w:type="dxa"/>
          </w:tcPr>
          <w:p w14:paraId="59F406C9" w14:textId="77777777" w:rsidR="00B21A74" w:rsidRDefault="00B21A74" w:rsidP="00036450">
            <w:pPr>
              <w:pStyle w:val="Heading3"/>
            </w:pPr>
          </w:p>
        </w:tc>
        <w:tc>
          <w:tcPr>
            <w:tcW w:w="720" w:type="dxa"/>
          </w:tcPr>
          <w:p w14:paraId="01B53972" w14:textId="77777777" w:rsidR="00B21A74" w:rsidRDefault="00B21A74" w:rsidP="000C45FF">
            <w:pPr>
              <w:tabs>
                <w:tab w:val="left" w:pos="990"/>
              </w:tabs>
            </w:pPr>
          </w:p>
        </w:tc>
        <w:tc>
          <w:tcPr>
            <w:tcW w:w="6470" w:type="dxa"/>
          </w:tcPr>
          <w:p w14:paraId="20697786" w14:textId="77777777" w:rsidR="00B21A74" w:rsidRDefault="00B21A74" w:rsidP="00036450">
            <w:pPr>
              <w:pStyle w:val="Heading2"/>
            </w:pPr>
          </w:p>
        </w:tc>
      </w:tr>
    </w:tbl>
    <w:p w14:paraId="43944807" w14:textId="77777777" w:rsidR="00000000" w:rsidRDefault="00000000" w:rsidP="000C45FF">
      <w:pPr>
        <w:tabs>
          <w:tab w:val="left" w:pos="990"/>
        </w:tabs>
      </w:pPr>
    </w:p>
    <w:sectPr w:rsidR="0043117B" w:rsidSect="003851F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B952" w14:textId="77777777" w:rsidR="003851F2" w:rsidRDefault="003851F2" w:rsidP="000C45FF">
      <w:r>
        <w:separator/>
      </w:r>
    </w:p>
  </w:endnote>
  <w:endnote w:type="continuationSeparator" w:id="0">
    <w:p w14:paraId="0A80618F" w14:textId="77777777" w:rsidR="003851F2" w:rsidRDefault="003851F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E9F0F" w14:textId="77777777" w:rsidR="003851F2" w:rsidRDefault="003851F2" w:rsidP="000C45FF">
      <w:r>
        <w:separator/>
      </w:r>
    </w:p>
  </w:footnote>
  <w:footnote w:type="continuationSeparator" w:id="0">
    <w:p w14:paraId="1B334E0A" w14:textId="77777777" w:rsidR="003851F2" w:rsidRDefault="003851F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053" w14:textId="77777777" w:rsidR="000C45FF" w:rsidRDefault="000C45FF">
    <w:pPr>
      <w:pStyle w:val="Header"/>
    </w:pPr>
    <w:r>
      <w:rPr>
        <w:noProof/>
      </w:rPr>
      <w:drawing>
        <wp:anchor distT="0" distB="0" distL="114300" distR="114300" simplePos="0" relativeHeight="251658240" behindDoc="1" locked="0" layoutInCell="1" allowOverlap="1" wp14:anchorId="535C658D" wp14:editId="1AB0B48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34783"/>
    <w:multiLevelType w:val="hybridMultilevel"/>
    <w:tmpl w:val="8654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1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C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1E80"/>
    <w:rsid w:val="003254B5"/>
    <w:rsid w:val="0037121F"/>
    <w:rsid w:val="003851F2"/>
    <w:rsid w:val="003910D8"/>
    <w:rsid w:val="003A6B7D"/>
    <w:rsid w:val="003B06CA"/>
    <w:rsid w:val="0040447B"/>
    <w:rsid w:val="004071FC"/>
    <w:rsid w:val="00415F08"/>
    <w:rsid w:val="00445947"/>
    <w:rsid w:val="004813B3"/>
    <w:rsid w:val="00486EC1"/>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21A74"/>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A6A0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8331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B21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ce\AppData\Local\Microsoft\Office\16.0\DTS\en-US%7bAF361EFA-ED03-4DB2-9EB3-C60964AB55C6%7d\%7b105E9F6F-1143-44EA-8D4F-FA5A12DC8EF4%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563C1590554DA6BD19405959BE9151"/>
        <w:category>
          <w:name w:val="General"/>
          <w:gallery w:val="placeholder"/>
        </w:category>
        <w:types>
          <w:type w:val="bbPlcHdr"/>
        </w:types>
        <w:behaviors>
          <w:behavior w:val="content"/>
        </w:behaviors>
        <w:guid w:val="{921B70DB-46F5-450C-8535-54E3D1410883}"/>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43563C1590554DA6BD19405959BE9151"/>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3741018949EF4597B0CC9986A81ED31F"/>
        <w:category>
          <w:name w:val="General"/>
          <w:gallery w:val="placeholder"/>
        </w:category>
        <w:types>
          <w:type w:val="bbPlcHdr"/>
        </w:types>
        <w:behaviors>
          <w:behavior w:val="content"/>
        </w:behaviors>
        <w:guid w:val="{256162A9-522E-48DE-B3AF-2BF663680BF4}"/>
      </w:docPartPr>
      <w:docPartBody>
        <w:p w:rsidR="00000000" w:rsidRDefault="00000000">
          <w:pPr>
            <w:pStyle w:val="3741018949EF4597B0CC9986A81ED31F"/>
          </w:pPr>
          <w:r w:rsidRPr="004D3011">
            <w:t>EMAIL:</w:t>
          </w:r>
        </w:p>
      </w:docPartBody>
    </w:docPart>
    <w:docPart>
      <w:docPartPr>
        <w:name w:val="96F929E64FD64A27925CBFCF022EFCAA"/>
        <w:category>
          <w:name w:val="General"/>
          <w:gallery w:val="placeholder"/>
        </w:category>
        <w:types>
          <w:type w:val="bbPlcHdr"/>
        </w:types>
        <w:behaviors>
          <w:behavior w:val="content"/>
        </w:behaviors>
        <w:guid w:val="{8CEEF516-5185-44F5-A2A1-C98FFF224306}"/>
      </w:docPartPr>
      <w:docPartBody>
        <w:p w:rsidR="00000000" w:rsidRDefault="00000000">
          <w:pPr>
            <w:pStyle w:val="96F929E64FD64A27925CBFCF022EFCAA"/>
          </w:pPr>
          <w:r w:rsidRPr="004D3011">
            <w:t>Hobby #1</w:t>
          </w:r>
        </w:p>
      </w:docPartBody>
    </w:docPart>
    <w:docPart>
      <w:docPartPr>
        <w:name w:val="EF0925B66BE941ABA964E68BAD3239E6"/>
        <w:category>
          <w:name w:val="General"/>
          <w:gallery w:val="placeholder"/>
        </w:category>
        <w:types>
          <w:type w:val="bbPlcHdr"/>
        </w:types>
        <w:behaviors>
          <w:behavior w:val="content"/>
        </w:behaviors>
        <w:guid w:val="{9E894F1D-6502-4CC2-BA35-B59774B72404}"/>
      </w:docPartPr>
      <w:docPartBody>
        <w:p w:rsidR="00000000" w:rsidRDefault="00000000">
          <w:pPr>
            <w:pStyle w:val="EF0925B66BE941ABA964E68BAD3239E6"/>
          </w:pPr>
          <w:r w:rsidRPr="004D3011">
            <w:t>Hobby #2</w:t>
          </w:r>
        </w:p>
      </w:docPartBody>
    </w:docPart>
    <w:docPart>
      <w:docPartPr>
        <w:name w:val="7294031BE60E419787C88BD23EBD54EE"/>
        <w:category>
          <w:name w:val="General"/>
          <w:gallery w:val="placeholder"/>
        </w:category>
        <w:types>
          <w:type w:val="bbPlcHdr"/>
        </w:types>
        <w:behaviors>
          <w:behavior w:val="content"/>
        </w:behaviors>
        <w:guid w:val="{FA624BED-18B0-43F9-A464-231C1B5BBB74}"/>
      </w:docPartPr>
      <w:docPartBody>
        <w:p w:rsidR="00000000" w:rsidRDefault="00000000">
          <w:pPr>
            <w:pStyle w:val="7294031BE60E419787C88BD23EBD54EE"/>
          </w:pPr>
          <w:r w:rsidRPr="004D3011">
            <w:t>Hobby #3</w:t>
          </w:r>
        </w:p>
      </w:docPartBody>
    </w:docPart>
    <w:docPart>
      <w:docPartPr>
        <w:name w:val="89A77A3FB0AA491BA36E935FAAD530DB"/>
        <w:category>
          <w:name w:val="General"/>
          <w:gallery w:val="placeholder"/>
        </w:category>
        <w:types>
          <w:type w:val="bbPlcHdr"/>
        </w:types>
        <w:behaviors>
          <w:behavior w:val="content"/>
        </w:behaviors>
        <w:guid w:val="{9F3EDF9F-7F49-4548-8F17-E8C34E7C7386}"/>
      </w:docPartPr>
      <w:docPartBody>
        <w:p w:rsidR="00000000" w:rsidRDefault="00000000">
          <w:pPr>
            <w:pStyle w:val="89A77A3FB0AA491BA36E935FAAD530DB"/>
          </w:pPr>
          <w:r w:rsidRPr="004D3011">
            <w:t>Hobby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F0"/>
    <w:rsid w:val="0095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551167BBC4153A2131EADD8E31A33">
    <w:name w:val="641551167BBC4153A2131EADD8E31A33"/>
  </w:style>
  <w:style w:type="paragraph" w:customStyle="1" w:styleId="F17B3D94E3D949CEB061A5367CACB698">
    <w:name w:val="F17B3D94E3D949CEB061A5367CACB698"/>
  </w:style>
  <w:style w:type="paragraph" w:customStyle="1" w:styleId="AE067C5289E149EABBFF216409C37EBE">
    <w:name w:val="AE067C5289E149EABBFF216409C37EBE"/>
  </w:style>
  <w:style w:type="paragraph" w:customStyle="1" w:styleId="43563C1590554DA6BD19405959BE9151">
    <w:name w:val="43563C1590554DA6BD19405959BE9151"/>
  </w:style>
  <w:style w:type="paragraph" w:customStyle="1" w:styleId="34F706135A7D4E3C962F508DEB2552FC">
    <w:name w:val="34F706135A7D4E3C962F508DEB2552FC"/>
  </w:style>
  <w:style w:type="paragraph" w:customStyle="1" w:styleId="149E0B1AF7084DC28CD41E05F6B622E8">
    <w:name w:val="149E0B1AF7084DC28CD41E05F6B622E8"/>
  </w:style>
  <w:style w:type="paragraph" w:customStyle="1" w:styleId="110CF6650284419A83527020CAD57B5B">
    <w:name w:val="110CF6650284419A83527020CAD57B5B"/>
  </w:style>
  <w:style w:type="paragraph" w:customStyle="1" w:styleId="A4D1B42268A54BCF90A4343A93BBD172">
    <w:name w:val="A4D1B42268A54BCF90A4343A93BBD172"/>
  </w:style>
  <w:style w:type="paragraph" w:customStyle="1" w:styleId="BED2BAA0D0404C0C86C119BAC1BD3C51">
    <w:name w:val="BED2BAA0D0404C0C86C119BAC1BD3C51"/>
  </w:style>
  <w:style w:type="paragraph" w:customStyle="1" w:styleId="3741018949EF4597B0CC9986A81ED31F">
    <w:name w:val="3741018949EF4597B0CC9986A81ED31F"/>
  </w:style>
  <w:style w:type="character" w:styleId="Hyperlink">
    <w:name w:val="Hyperlink"/>
    <w:basedOn w:val="DefaultParagraphFont"/>
    <w:uiPriority w:val="99"/>
    <w:unhideWhenUsed/>
    <w:rPr>
      <w:color w:val="C45911" w:themeColor="accent2" w:themeShade="BF"/>
      <w:u w:val="single"/>
    </w:rPr>
  </w:style>
  <w:style w:type="paragraph" w:customStyle="1" w:styleId="84BFAC03DC03417BBA15313391A8B222">
    <w:name w:val="84BFAC03DC03417BBA15313391A8B222"/>
  </w:style>
  <w:style w:type="paragraph" w:customStyle="1" w:styleId="8FC6C48B41DD4D649A969FAB28FBE0DF">
    <w:name w:val="8FC6C48B41DD4D649A969FAB28FBE0DF"/>
  </w:style>
  <w:style w:type="paragraph" w:customStyle="1" w:styleId="96F929E64FD64A27925CBFCF022EFCAA">
    <w:name w:val="96F929E64FD64A27925CBFCF022EFCAA"/>
  </w:style>
  <w:style w:type="paragraph" w:customStyle="1" w:styleId="EF0925B66BE941ABA964E68BAD3239E6">
    <w:name w:val="EF0925B66BE941ABA964E68BAD3239E6"/>
  </w:style>
  <w:style w:type="paragraph" w:customStyle="1" w:styleId="7294031BE60E419787C88BD23EBD54EE">
    <w:name w:val="7294031BE60E419787C88BD23EBD54EE"/>
  </w:style>
  <w:style w:type="paragraph" w:customStyle="1" w:styleId="89A77A3FB0AA491BA36E935FAAD530DB">
    <w:name w:val="89A77A3FB0AA491BA36E935FAAD530DB"/>
  </w:style>
  <w:style w:type="paragraph" w:customStyle="1" w:styleId="C2889B8CD2BA4CA4A7207C040C42492C">
    <w:name w:val="C2889B8CD2BA4CA4A7207C040C42492C"/>
  </w:style>
  <w:style w:type="paragraph" w:customStyle="1" w:styleId="21D9E487B639434B9445E12C9E206680">
    <w:name w:val="21D9E487B639434B9445E12C9E206680"/>
  </w:style>
  <w:style w:type="paragraph" w:customStyle="1" w:styleId="DD1AA22D25F94D58A3BCAF896810C1DE">
    <w:name w:val="DD1AA22D25F94D58A3BCAF896810C1DE"/>
  </w:style>
  <w:style w:type="paragraph" w:customStyle="1" w:styleId="2D1B86A9BDDC45C597F9B3B09A3E3B07">
    <w:name w:val="2D1B86A9BDDC45C597F9B3B09A3E3B07"/>
  </w:style>
  <w:style w:type="paragraph" w:customStyle="1" w:styleId="D9E6CA04D13A4E15A156B8897CE91D67">
    <w:name w:val="D9E6CA04D13A4E15A156B8897CE91D67"/>
  </w:style>
  <w:style w:type="paragraph" w:customStyle="1" w:styleId="0B120C2AD00549B8BDF677DA2F5200AD">
    <w:name w:val="0B120C2AD00549B8BDF677DA2F5200AD"/>
  </w:style>
  <w:style w:type="paragraph" w:customStyle="1" w:styleId="1426810DFE544EB88119E363B6610E48">
    <w:name w:val="1426810DFE544EB88119E363B6610E48"/>
  </w:style>
  <w:style w:type="paragraph" w:customStyle="1" w:styleId="C181E6365B7849659584474C85990031">
    <w:name w:val="C181E6365B7849659584474C85990031"/>
  </w:style>
  <w:style w:type="paragraph" w:customStyle="1" w:styleId="E35FDDBEC35D41929BFA2C6C72F24A26">
    <w:name w:val="E35FDDBEC35D41929BFA2C6C72F24A26"/>
  </w:style>
  <w:style w:type="paragraph" w:customStyle="1" w:styleId="B19EB2FEE81447FCA74CBE8F689936B4">
    <w:name w:val="B19EB2FEE81447FCA74CBE8F689936B4"/>
  </w:style>
  <w:style w:type="paragraph" w:customStyle="1" w:styleId="5D94B76EA175461DA753A46823905CE9">
    <w:name w:val="5D94B76EA175461DA753A46823905CE9"/>
  </w:style>
  <w:style w:type="paragraph" w:customStyle="1" w:styleId="64BFD135798A492982A0BD197E245335">
    <w:name w:val="64BFD135798A492982A0BD197E245335"/>
  </w:style>
  <w:style w:type="paragraph" w:customStyle="1" w:styleId="EA160A2FD79942BAA0A63B40FDE793C2">
    <w:name w:val="EA160A2FD79942BAA0A63B40FDE793C2"/>
  </w:style>
  <w:style w:type="paragraph" w:customStyle="1" w:styleId="858676329EB84A91890226F7D7CB2E09">
    <w:name w:val="858676329EB84A91890226F7D7CB2E09"/>
  </w:style>
  <w:style w:type="paragraph" w:customStyle="1" w:styleId="AC550C107C6D48808C3A84E1E2948F96">
    <w:name w:val="AC550C107C6D48808C3A84E1E2948F96"/>
  </w:style>
  <w:style w:type="paragraph" w:customStyle="1" w:styleId="CFB35C7354B044E7842AFE761C746137">
    <w:name w:val="CFB35C7354B044E7842AFE761C746137"/>
  </w:style>
  <w:style w:type="paragraph" w:customStyle="1" w:styleId="C72631FC39774D2C9F9A2BAA5B036B47">
    <w:name w:val="C72631FC39774D2C9F9A2BAA5B036B47"/>
  </w:style>
  <w:style w:type="paragraph" w:customStyle="1" w:styleId="39674EC638114942B83ADE21EC0CFABA">
    <w:name w:val="39674EC638114942B83ADE21EC0CFABA"/>
  </w:style>
  <w:style w:type="paragraph" w:customStyle="1" w:styleId="62982238475E42D88A035FCE92D4DDCD">
    <w:name w:val="62982238475E42D88A035FCE92D4DDCD"/>
  </w:style>
  <w:style w:type="paragraph" w:customStyle="1" w:styleId="799825EDD9B14619AC2B167DD3C65C60">
    <w:name w:val="799825EDD9B14619AC2B167DD3C65C60"/>
  </w:style>
  <w:style w:type="paragraph" w:customStyle="1" w:styleId="74CDA8659C6A4B1D993633B7AA380629">
    <w:name w:val="74CDA8659C6A4B1D993633B7AA380629"/>
  </w:style>
  <w:style w:type="paragraph" w:customStyle="1" w:styleId="3C43DA92D8C84566A8628C7DDEEE62BA">
    <w:name w:val="3C43DA92D8C84566A8628C7DDEEE62BA"/>
  </w:style>
  <w:style w:type="paragraph" w:customStyle="1" w:styleId="284787C7D21049ECBA4E864065A8E137">
    <w:name w:val="284787C7D21049ECBA4E864065A8E137"/>
  </w:style>
  <w:style w:type="paragraph" w:customStyle="1" w:styleId="83F355EE6B1C43229655E237352DAE1C">
    <w:name w:val="83F355EE6B1C43229655E237352DAE1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DBAB6E4398A047AB91A20C8782183AB9">
    <w:name w:val="DBAB6E4398A047AB91A20C8782183A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{105E9F6F-1143-44EA-8D4F-FA5A12DC8EF4}tf00546271_win32</Template>
  <TotalTime>0</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2024-01-31T02:23:00Z</dcterms:created>
  <dcterms:modified xsi:type="dcterms:W3CDTF">2024-01-31T03:31:00Z</dcterms:modified>
</cp:coreProperties>
</file>